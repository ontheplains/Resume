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F9E18" w14:textId="77777777" w:rsidR="000116F9" w:rsidRPr="009D0727" w:rsidRDefault="009D0727" w:rsidP="009D0727">
      <w:pPr>
        <w:pBdr>
          <w:bottom w:val="single" w:sz="12" w:space="1" w:color="auto"/>
        </w:pBdr>
        <w:rPr>
          <w:rFonts w:ascii="Optima" w:hAnsi="Optima"/>
          <w:sz w:val="32"/>
        </w:rPr>
      </w:pPr>
      <w:r w:rsidRPr="009D0727">
        <w:rPr>
          <w:rFonts w:ascii="Optima" w:hAnsi="Optima"/>
          <w:sz w:val="32"/>
        </w:rPr>
        <w:t>JUSTIN CALDWELL</w:t>
      </w:r>
    </w:p>
    <w:p w14:paraId="6430B0EB" w14:textId="77777777" w:rsidR="009D0727" w:rsidRDefault="009D0727" w:rsidP="009D0727">
      <w:pPr>
        <w:jc w:val="right"/>
      </w:pPr>
      <w:r>
        <w:t>9300 S. Redwood Rd., Apt 19-13</w:t>
      </w:r>
    </w:p>
    <w:p w14:paraId="3B001C09" w14:textId="77777777" w:rsidR="009D0727" w:rsidRDefault="009D0727" w:rsidP="009D0727">
      <w:pPr>
        <w:jc w:val="right"/>
      </w:pPr>
      <w:r>
        <w:t>West Jordan, UT 84088</w:t>
      </w:r>
    </w:p>
    <w:p w14:paraId="0E4057FE" w14:textId="77777777" w:rsidR="009D0727" w:rsidRDefault="009D0727" w:rsidP="009D0727">
      <w:pPr>
        <w:jc w:val="right"/>
      </w:pPr>
      <w:r>
        <w:t>(385) 315-0052</w:t>
      </w:r>
    </w:p>
    <w:p w14:paraId="557C7321" w14:textId="77777777" w:rsidR="009D0727" w:rsidRDefault="009D0727" w:rsidP="009D0727">
      <w:pPr>
        <w:jc w:val="right"/>
      </w:pPr>
      <w:r>
        <w:t>justinwritescode@gmail.com</w:t>
      </w:r>
    </w:p>
    <w:p w14:paraId="22599A3F" w14:textId="77777777" w:rsidR="009D0727" w:rsidRDefault="009D0727" w:rsidP="009D0727"/>
    <w:p w14:paraId="627F33E2" w14:textId="77777777" w:rsidR="009D0727" w:rsidRDefault="009D0727" w:rsidP="009D0727">
      <w:pPr>
        <w:rPr>
          <w:highlight w:val="yellow"/>
        </w:rPr>
      </w:pPr>
    </w:p>
    <w:p w14:paraId="44F64C81" w14:textId="77777777" w:rsidR="009D0727" w:rsidRDefault="009D0727" w:rsidP="009D0727">
      <w:r w:rsidRPr="009D0727">
        <w:rPr>
          <w:highlight w:val="yellow"/>
        </w:rPr>
        <w:t>Contact Person</w:t>
      </w:r>
      <w:r>
        <w:t>,</w:t>
      </w:r>
    </w:p>
    <w:p w14:paraId="37E1BDD1" w14:textId="77777777" w:rsidR="009D0727" w:rsidRDefault="009D0727" w:rsidP="009D0727"/>
    <w:p w14:paraId="6A3BC34E" w14:textId="77777777" w:rsidR="009D0727" w:rsidRDefault="00746AF0" w:rsidP="009D0727">
      <w:r>
        <w:t xml:space="preserve">First of all, I am thrilled that you have taken the time to consider me as potential fit for your wonderful organization; although I am relatively new to the tech scene in Utah, I know your </w:t>
      </w:r>
      <w:r w:rsidR="00095063">
        <w:t xml:space="preserve">company is </w:t>
      </w:r>
      <w:r w:rsidR="00095063" w:rsidRPr="00095063">
        <w:rPr>
          <w:highlight w:val="yellow"/>
        </w:rPr>
        <w:t>BRIEF DESCRIPTION OF WHAT THE COMPANY DOES</w:t>
      </w:r>
      <w:r>
        <w:t>.   If you would permit me, I would like</w:t>
      </w:r>
      <w:r w:rsidR="003D71A3">
        <w:t xml:space="preserve"> to tell you a little about my </w:t>
      </w:r>
      <w:r>
        <w:t>journey to becoming a software developer.</w:t>
      </w:r>
    </w:p>
    <w:p w14:paraId="11C07303" w14:textId="77777777" w:rsidR="00746AF0" w:rsidRDefault="00746AF0" w:rsidP="009D0727"/>
    <w:p w14:paraId="1F08EE3E" w14:textId="77777777" w:rsidR="003D71A3" w:rsidRDefault="00E60426" w:rsidP="009D0727">
      <w:r>
        <w:t xml:space="preserve">Although </w:t>
      </w:r>
      <w:r w:rsidR="00D1742D">
        <w:t>I spent a considerable amount of time in my twenties pursuing my education,</w:t>
      </w:r>
      <w:r w:rsidR="00DA6058">
        <w:t xml:space="preserve"> going on to earn</w:t>
      </w:r>
      <w:r w:rsidR="00D1742D">
        <w:t xml:space="preserve"> two Master’s degrees, as well as helping build the world-class transit system that</w:t>
      </w:r>
      <w:r w:rsidR="00DA6058">
        <w:t xml:space="preserve"> is UTA TRAX, </w:t>
      </w:r>
      <w:r w:rsidR="00D1742D">
        <w:t xml:space="preserve">I had not truly identified my passion.  </w:t>
      </w:r>
      <w:r w:rsidR="00DA6058">
        <w:t xml:space="preserve">Climbing the ranks, first becoming an operations supervisor, and then an assistant manager, never came close to fulfilling me.  I would always think, “One of these days, I will take all of this experience and go on to do something I truly love”.  And, then I did.  </w:t>
      </w:r>
      <w:r w:rsidR="0018601B">
        <w:t xml:space="preserve">This realization led me to attend </w:t>
      </w:r>
      <w:proofErr w:type="spellStart"/>
      <w:r w:rsidR="0018601B">
        <w:t>DevMountain</w:t>
      </w:r>
      <w:proofErr w:type="spellEnd"/>
      <w:r w:rsidR="0018601B">
        <w:t xml:space="preserve"> in Salt Lake City and study HTML, CSS, JavaScript and other associated frameworks and libraries.  </w:t>
      </w:r>
      <w:r w:rsidR="00D1742D">
        <w:t>Looking back now, it feels silly that I didn’t devo</w:t>
      </w:r>
      <w:r w:rsidR="00095063">
        <w:t>te my life to a passion that has</w:t>
      </w:r>
      <w:r w:rsidR="00D1742D">
        <w:t xml:space="preserve"> persisted since I </w:t>
      </w:r>
      <w:bookmarkStart w:id="0" w:name="_GoBack"/>
      <w:bookmarkEnd w:id="0"/>
      <w:r w:rsidR="00D1742D">
        <w:t xml:space="preserve">was a small child- software programming. </w:t>
      </w:r>
    </w:p>
    <w:p w14:paraId="34A8842F" w14:textId="77777777" w:rsidR="00DA6058" w:rsidRDefault="00DA6058" w:rsidP="009D0727"/>
    <w:p w14:paraId="3FE3D9BD" w14:textId="77777777" w:rsidR="00D1742D" w:rsidRDefault="00D1742D" w:rsidP="009D0727">
      <w:r>
        <w:t xml:space="preserve">True, I am an entry-level developer.  But, I am confident that my education, along with my experience as a student, educator, and manager have all given me the skills to excel at </w:t>
      </w:r>
      <w:r w:rsidRPr="00D1742D">
        <w:rPr>
          <w:highlight w:val="yellow"/>
        </w:rPr>
        <w:t>NAME OF COMPANY</w:t>
      </w:r>
      <w:r>
        <w:t>.  And, it is not just my experience and education that has prepared me for such a role, it is my all-consum</w:t>
      </w:r>
      <w:r w:rsidR="005201EE">
        <w:t>ing thirst</w:t>
      </w:r>
      <w:r w:rsidR="00DA6058">
        <w:t xml:space="preserve"> for learning.  The type</w:t>
      </w:r>
      <w:r>
        <w:t xml:space="preserve"> of </w:t>
      </w:r>
      <w:r w:rsidR="005201EE">
        <w:t>obsession</w:t>
      </w:r>
      <w:r>
        <w:t xml:space="preserve"> that pulls me out of bed at four in the morning to work out a coding solution, or that </w:t>
      </w:r>
      <w:r w:rsidR="00DA6058">
        <w:t xml:space="preserve">causes me to take a notebook to the pool, just in case a solution comes along.  </w:t>
      </w:r>
    </w:p>
    <w:p w14:paraId="2324F942" w14:textId="77777777" w:rsidR="00DA6058" w:rsidRDefault="00DA6058" w:rsidP="009D0727"/>
    <w:p w14:paraId="5C7B2B65" w14:textId="77777777" w:rsidR="00DA6058" w:rsidRDefault="0018601B" w:rsidP="009D0727">
      <w:r>
        <w:t>T</w:t>
      </w:r>
      <w:r w:rsidR="00DA6058">
        <w:t xml:space="preserve">hank you </w:t>
      </w:r>
      <w:r>
        <w:t xml:space="preserve">again </w:t>
      </w:r>
      <w:r w:rsidR="00DA6058">
        <w:t>for</w:t>
      </w:r>
      <w:r>
        <w:t xml:space="preserve"> considering me for the role</w:t>
      </w:r>
      <w:r w:rsidR="00DA6058">
        <w:t xml:space="preserve"> of </w:t>
      </w:r>
      <w:r w:rsidR="00DA6058" w:rsidRPr="00DA6058">
        <w:rPr>
          <w:highlight w:val="yellow"/>
        </w:rPr>
        <w:t>POSITION</w:t>
      </w:r>
      <w:r w:rsidR="00DA6058">
        <w:t xml:space="preserve">.  Or better said, for taking the time to consider my potential over my experience.  If there are any other questions I can answer, please feel </w:t>
      </w:r>
      <w:r w:rsidR="005201EE">
        <w:t xml:space="preserve">free </w:t>
      </w:r>
      <w:r w:rsidR="00DA6058">
        <w:t xml:space="preserve">to contact me at the phone number or email above.  </w:t>
      </w:r>
    </w:p>
    <w:p w14:paraId="7C3CBA66" w14:textId="77777777" w:rsidR="00DA6058" w:rsidRDefault="00DA6058" w:rsidP="009D0727"/>
    <w:p w14:paraId="40C7CCCC" w14:textId="77777777" w:rsidR="00DA6058" w:rsidRDefault="00DA6058" w:rsidP="009D0727">
      <w:r>
        <w:t xml:space="preserve">Sincerely, </w:t>
      </w:r>
      <w:r>
        <w:br/>
        <w:t>Justin Caldwell</w:t>
      </w:r>
    </w:p>
    <w:sectPr w:rsidR="00DA6058" w:rsidSect="008C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063"/>
    <w:rsid w:val="000116F9"/>
    <w:rsid w:val="00095063"/>
    <w:rsid w:val="0018601B"/>
    <w:rsid w:val="003D71A3"/>
    <w:rsid w:val="00514A31"/>
    <w:rsid w:val="005201EE"/>
    <w:rsid w:val="00746AF0"/>
    <w:rsid w:val="008C2A1D"/>
    <w:rsid w:val="009D0727"/>
    <w:rsid w:val="00D1742D"/>
    <w:rsid w:val="00D21A47"/>
    <w:rsid w:val="00DA6058"/>
    <w:rsid w:val="00E60426"/>
    <w:rsid w:val="00E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CA708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07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aroncaldwell/Library/Group%20Containers/UBF8T346G9.Office/User%20Content.localized/Templates.localized/Cover%20Letter%20-%20Justin%20Caldwe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- Justin Caldwell.dotx</Template>
  <TotalTime>4</TotalTime>
  <Pages>1</Pages>
  <Words>311</Words>
  <Characters>1776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Caldwell, Aron Justin</dc:creator>
  <cp:keywords/>
  <dc:description/>
  <cp:lastModifiedBy>Caldwell, Aron Justin</cp:lastModifiedBy>
  <cp:revision>1</cp:revision>
  <dcterms:created xsi:type="dcterms:W3CDTF">2016-07-19T23:39:00Z</dcterms:created>
  <dcterms:modified xsi:type="dcterms:W3CDTF">2016-07-19T23:43:00Z</dcterms:modified>
</cp:coreProperties>
</file>